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880"/>
        <w:gridCol w:w="720"/>
        <w:gridCol w:w="4752"/>
        <w:gridCol w:w="1718"/>
      </w:tblGrid>
      <w:tr w:rsidR="00CC682B" w:rsidRPr="0059649E" w14:paraId="7FF074EE" w14:textId="77777777" w:rsidTr="00CC682B">
        <w:trPr>
          <w:gridAfter w:val="1"/>
          <w:wAfter w:w="1718" w:type="dxa"/>
          <w:trHeight w:val="2694"/>
        </w:trPr>
        <w:tc>
          <w:tcPr>
            <w:tcW w:w="720" w:type="dxa"/>
          </w:tcPr>
          <w:p w14:paraId="21DEF44C" w14:textId="77777777" w:rsidR="00CC682B" w:rsidRPr="0059649E" w:rsidRDefault="00CC682B" w:rsidP="000C45FF">
            <w:pPr>
              <w:tabs>
                <w:tab w:val="left" w:pos="990"/>
              </w:tabs>
            </w:pPr>
          </w:p>
        </w:tc>
        <w:tc>
          <w:tcPr>
            <w:tcW w:w="8352" w:type="dxa"/>
            <w:gridSpan w:val="3"/>
            <w:vAlign w:val="bottom"/>
          </w:tcPr>
          <w:p w14:paraId="014EC4D4" w14:textId="05B1F541" w:rsidR="00CC682B" w:rsidRDefault="00CC682B" w:rsidP="001B2ABD">
            <w:pPr>
              <w:pStyle w:val="Ttulo"/>
              <w:rPr>
                <w:sz w:val="72"/>
                <w:szCs w:val="72"/>
              </w:rPr>
            </w:pPr>
            <w:r w:rsidRPr="00CC682B">
              <w:rPr>
                <w:sz w:val="72"/>
                <w:szCs w:val="72"/>
              </w:rPr>
              <w:t>José Santos Bravo Parada</w:t>
            </w:r>
          </w:p>
          <w:p w14:paraId="2BDB9290" w14:textId="77777777" w:rsidR="00CC682B" w:rsidRDefault="00CC682B" w:rsidP="00CC682B"/>
          <w:p w14:paraId="06CB5360" w14:textId="77777777" w:rsidR="00CC682B" w:rsidRDefault="00CC682B" w:rsidP="00CC682B"/>
          <w:p w14:paraId="58E10EB3" w14:textId="77777777" w:rsidR="00CC682B" w:rsidRPr="00CC682B" w:rsidRDefault="00CC682B" w:rsidP="00CC682B"/>
          <w:p w14:paraId="45E1BBDA" w14:textId="4DC5F2E2" w:rsidR="00CC682B" w:rsidRPr="0059649E" w:rsidRDefault="00CC682B" w:rsidP="001B2ABD">
            <w:pPr>
              <w:pStyle w:val="Subttulo"/>
            </w:pPr>
            <w:r w:rsidRPr="007740F0">
              <w:rPr>
                <w:spacing w:val="0"/>
                <w:w w:val="68"/>
              </w:rPr>
              <w:t xml:space="preserve">Full </w:t>
            </w:r>
            <w:proofErr w:type="spellStart"/>
            <w:r w:rsidRPr="007740F0">
              <w:rPr>
                <w:spacing w:val="0"/>
                <w:w w:val="68"/>
              </w:rPr>
              <w:t>Stack</w:t>
            </w:r>
            <w:proofErr w:type="spellEnd"/>
            <w:r w:rsidRPr="007740F0">
              <w:rPr>
                <w:spacing w:val="0"/>
                <w:w w:val="68"/>
              </w:rPr>
              <w:t xml:space="preserve"> </w:t>
            </w:r>
            <w:proofErr w:type="spellStart"/>
            <w:r w:rsidRPr="007740F0">
              <w:rPr>
                <w:spacing w:val="0"/>
                <w:w w:val="68"/>
              </w:rPr>
              <w:t>Develope</w:t>
            </w:r>
            <w:r w:rsidRPr="007740F0">
              <w:rPr>
                <w:spacing w:val="29"/>
                <w:w w:val="68"/>
              </w:rPr>
              <w:t>r</w:t>
            </w:r>
            <w:proofErr w:type="spellEnd"/>
          </w:p>
        </w:tc>
      </w:tr>
      <w:tr w:rsidR="001B2ABD" w:rsidRPr="0059649E" w14:paraId="1D6253B8" w14:textId="77777777" w:rsidTr="00CC682B">
        <w:tc>
          <w:tcPr>
            <w:tcW w:w="3600" w:type="dxa"/>
            <w:gridSpan w:val="2"/>
          </w:tcPr>
          <w:sdt>
            <w:sdtPr>
              <w:id w:val="-1711873194"/>
              <w:placeholder>
                <w:docPart w:val="91D88E16BB494A80BE4D7E057CDC9B03"/>
              </w:placeholder>
              <w:temporary/>
              <w:showingPlcHdr/>
              <w15:appearance w15:val="hidden"/>
            </w:sdtPr>
            <w:sdtContent>
              <w:p w14:paraId="46C2D8DA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665F1A63" w14:textId="4496A830" w:rsidR="00036450" w:rsidRDefault="00B02E81" w:rsidP="00B02E81">
            <w:r>
              <w:t>-Edad: 28 años</w:t>
            </w:r>
          </w:p>
          <w:p w14:paraId="59B1E12D" w14:textId="7D3130DB" w:rsidR="00B02E81" w:rsidRDefault="00B02E81" w:rsidP="00B02E81">
            <w:r>
              <w:t>-Localidad: Cipolletti-Rio Negro</w:t>
            </w:r>
          </w:p>
          <w:p w14:paraId="33BE4958" w14:textId="345B6E24" w:rsidR="00B02E81" w:rsidRDefault="00B02E81" w:rsidP="00B02E81">
            <w:r>
              <w:t>-País: Argentina</w:t>
            </w:r>
          </w:p>
          <w:p w14:paraId="20B3FF72" w14:textId="77777777" w:rsidR="00B02E81" w:rsidRDefault="00B02E81" w:rsidP="00B02E81"/>
          <w:p w14:paraId="4DC8FE57" w14:textId="699EA921" w:rsidR="00516246" w:rsidRPr="00516246" w:rsidRDefault="00516246" w:rsidP="00B02E81">
            <w:pPr>
              <w:rPr>
                <w:rFonts w:asciiTheme="minorHAnsi" w:hAnsiTheme="minorHAnsi"/>
                <w:color w:val="000000" w:themeColor="text1"/>
              </w:rPr>
            </w:pPr>
            <w:r w:rsidRPr="00516246">
              <w:rPr>
                <w:rFonts w:asciiTheme="minorHAnsi" w:hAnsiTheme="minorHAnsi" w:cs="Segoe UI"/>
                <w:color w:val="000000" w:themeColor="text1"/>
              </w:rPr>
              <w:t xml:space="preserve">Soy un apasionado Desarrollador Full </w:t>
            </w:r>
            <w:proofErr w:type="spellStart"/>
            <w:r w:rsidRPr="00516246">
              <w:rPr>
                <w:rFonts w:asciiTheme="minorHAnsi" w:hAnsiTheme="minorHAnsi" w:cs="Segoe UI"/>
                <w:color w:val="000000" w:themeColor="text1"/>
              </w:rPr>
              <w:t>Stack</w:t>
            </w:r>
            <w:proofErr w:type="spellEnd"/>
            <w:r w:rsidRPr="00516246">
              <w:rPr>
                <w:rFonts w:asciiTheme="minorHAnsi" w:hAnsiTheme="minorHAnsi" w:cs="Segoe UI"/>
                <w:color w:val="000000" w:themeColor="text1"/>
              </w:rPr>
              <w:t xml:space="preserve"> en búsqueda de desafíos emocionantes y nuevas oportunidades para ampliar mi experiencia profesional. Con sólidos conocimientos en tecnologías como HTML, CSS, JavaScript,</w:t>
            </w:r>
            <w:r w:rsidR="00095CAF">
              <w:rPr>
                <w:rFonts w:asciiTheme="minorHAnsi" w:hAnsiTheme="minorHAnsi" w:cs="Segoe UI"/>
                <w:color w:val="000000" w:themeColor="text1"/>
              </w:rPr>
              <w:t xml:space="preserve">, Angular, </w:t>
            </w:r>
            <w:proofErr w:type="spellStart"/>
            <w:r w:rsidR="00095CAF">
              <w:rPr>
                <w:rFonts w:asciiTheme="minorHAnsi" w:hAnsiTheme="minorHAnsi" w:cs="Segoe UI"/>
                <w:color w:val="000000" w:themeColor="text1"/>
              </w:rPr>
              <w:t>TypeScript</w:t>
            </w:r>
            <w:proofErr w:type="spellEnd"/>
            <w:r w:rsidR="00095CAF">
              <w:rPr>
                <w:rFonts w:asciiTheme="minorHAnsi" w:hAnsiTheme="minorHAnsi" w:cs="Segoe UI"/>
                <w:color w:val="000000" w:themeColor="text1"/>
              </w:rPr>
              <w:t xml:space="preserve">, </w:t>
            </w:r>
            <w:r w:rsidRPr="00516246">
              <w:rPr>
                <w:rFonts w:asciiTheme="minorHAnsi" w:hAnsiTheme="minorHAnsi" w:cs="Segoe UI"/>
                <w:color w:val="000000" w:themeColor="text1"/>
              </w:rPr>
              <w:t xml:space="preserve">Bootstrap, </w:t>
            </w:r>
            <w:proofErr w:type="spellStart"/>
            <w:r w:rsidRPr="00516246">
              <w:rPr>
                <w:rFonts w:asciiTheme="minorHAnsi" w:hAnsiTheme="minorHAnsi" w:cs="Segoe UI"/>
                <w:color w:val="000000" w:themeColor="text1"/>
              </w:rPr>
              <w:t>Chakra</w:t>
            </w:r>
            <w:proofErr w:type="spellEnd"/>
            <w:r w:rsidRPr="00516246">
              <w:rPr>
                <w:rFonts w:asciiTheme="minorHAnsi" w:hAnsiTheme="minorHAnsi" w:cs="Segoe UI"/>
                <w:color w:val="000000" w:themeColor="text1"/>
              </w:rPr>
              <w:t xml:space="preserve">, </w:t>
            </w:r>
            <w:proofErr w:type="spellStart"/>
            <w:r w:rsidRPr="00516246">
              <w:rPr>
                <w:rFonts w:asciiTheme="minorHAnsi" w:hAnsiTheme="minorHAnsi" w:cs="Segoe UI"/>
                <w:color w:val="000000" w:themeColor="text1"/>
              </w:rPr>
              <w:t>React</w:t>
            </w:r>
            <w:proofErr w:type="spellEnd"/>
            <w:r w:rsidRPr="00516246">
              <w:rPr>
                <w:rFonts w:asciiTheme="minorHAnsi" w:hAnsiTheme="minorHAnsi" w:cs="Segoe UI"/>
                <w:color w:val="000000" w:themeColor="text1"/>
              </w:rPr>
              <w:t>, Redux, Node.js y PostgreSQL, he cultivado habilidades versátiles que me permiten abordar proyectos complejos con confianza.</w:t>
            </w:r>
          </w:p>
          <w:p w14:paraId="698427DF" w14:textId="77777777" w:rsidR="00036450" w:rsidRPr="0059649E" w:rsidRDefault="00036450" w:rsidP="00036450"/>
          <w:sdt>
            <w:sdtPr>
              <w:id w:val="-1954003311"/>
              <w:placeholder>
                <w:docPart w:val="CB9AA50B7BE34D06B7E56C30C4FA1D8B"/>
              </w:placeholder>
              <w:temporary/>
              <w:showingPlcHdr/>
              <w15:appearance w15:val="hidden"/>
            </w:sdtPr>
            <w:sdtContent>
              <w:p w14:paraId="0DFA8309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365F1592B16043C892C0A3DA9D96F724"/>
              </w:placeholder>
              <w:temporary/>
              <w:showingPlcHdr/>
              <w15:appearance w15:val="hidden"/>
            </w:sdtPr>
            <w:sdtContent>
              <w:p w14:paraId="5E81AEC2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01A350D" w14:textId="5BF8E1B4" w:rsidR="004D3011" w:rsidRPr="0059649E" w:rsidRDefault="00CC682B" w:rsidP="004D3011">
            <w:r>
              <w:t>2996262455</w:t>
            </w:r>
          </w:p>
          <w:p w14:paraId="7871EEC3" w14:textId="77777777" w:rsidR="004D3011" w:rsidRPr="0059649E" w:rsidRDefault="004D3011" w:rsidP="004D3011"/>
          <w:p w14:paraId="6D2E1BF2" w14:textId="77777777" w:rsidR="004D3011" w:rsidRPr="0059649E" w:rsidRDefault="004D3011" w:rsidP="004D3011"/>
          <w:sdt>
            <w:sdtPr>
              <w:id w:val="-240260293"/>
              <w:placeholder>
                <w:docPart w:val="20661DBD815C4A89BE5F683BB0925506"/>
              </w:placeholder>
              <w:temporary/>
              <w:showingPlcHdr/>
              <w15:appearance w15:val="hidden"/>
            </w:sdtPr>
            <w:sdtContent>
              <w:p w14:paraId="1CF2F6A5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2FECE8CA" w14:textId="2DAADCD4" w:rsidR="00036450" w:rsidRPr="009A09AC" w:rsidRDefault="00CC682B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josebravoparada@gmail.com</w:t>
            </w:r>
          </w:p>
          <w:p w14:paraId="2EAB66D9" w14:textId="77777777" w:rsidR="004142CD" w:rsidRPr="0059649E" w:rsidRDefault="004142CD" w:rsidP="004142CD"/>
          <w:p w14:paraId="00956808" w14:textId="5CE4603C" w:rsidR="004D3011" w:rsidRPr="0059649E" w:rsidRDefault="00CD2585" w:rsidP="00CB0055">
            <w:pPr>
              <w:pStyle w:val="Ttulo3"/>
            </w:pPr>
            <w:r>
              <w:t>Aptitudes</w:t>
            </w:r>
          </w:p>
          <w:p w14:paraId="7EC49C2C" w14:textId="4EFBF7B0" w:rsidR="004D3011" w:rsidRPr="0059649E" w:rsidRDefault="00B02E81" w:rsidP="004D3011">
            <w:r>
              <w:t>Autodidacta</w:t>
            </w:r>
          </w:p>
          <w:p w14:paraId="57A836B3" w14:textId="433A537D" w:rsidR="004D3011" w:rsidRPr="0059649E" w:rsidRDefault="00B02E81" w:rsidP="004D3011">
            <w:r>
              <w:t>Nuevas tecnologías</w:t>
            </w:r>
          </w:p>
          <w:p w14:paraId="6B475A00" w14:textId="25390E34" w:rsidR="004D3011" w:rsidRPr="0059649E" w:rsidRDefault="00516246" w:rsidP="004D3011">
            <w:r>
              <w:t xml:space="preserve">Back </w:t>
            </w:r>
            <w:proofErr w:type="spellStart"/>
            <w:r>
              <w:t>End</w:t>
            </w:r>
            <w:proofErr w:type="spellEnd"/>
          </w:p>
          <w:p w14:paraId="093AC161" w14:textId="77777777" w:rsidR="004D3011" w:rsidRDefault="00516246" w:rsidP="004D3011">
            <w:r>
              <w:t xml:space="preserve">Front </w:t>
            </w:r>
            <w:proofErr w:type="spellStart"/>
            <w:r>
              <w:t>End</w:t>
            </w:r>
            <w:proofErr w:type="spellEnd"/>
          </w:p>
          <w:p w14:paraId="5AA67474" w14:textId="2CEEA793" w:rsidR="00CD2585" w:rsidRDefault="00CD2585" w:rsidP="004D3011">
            <w:r>
              <w:t>Metodologías Scrum</w:t>
            </w:r>
          </w:p>
          <w:p w14:paraId="1C4BE1E6" w14:textId="77777777" w:rsidR="0038513F" w:rsidRDefault="0038513F" w:rsidP="004D3011"/>
          <w:p w14:paraId="189C3D10" w14:textId="77777777" w:rsidR="0038513F" w:rsidRDefault="0038513F" w:rsidP="004D3011"/>
          <w:p w14:paraId="6606E982" w14:textId="3534A01B" w:rsidR="0038513F" w:rsidRDefault="0038513F" w:rsidP="0038513F">
            <w:pPr>
              <w:pStyle w:val="Ttulo3"/>
              <w:rPr>
                <w:rFonts w:eastAsiaTheme="minorEastAsia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IDIOMAS</w:t>
            </w:r>
          </w:p>
          <w:p w14:paraId="0F5D250A" w14:textId="1E4CC814" w:rsidR="0038513F" w:rsidRDefault="0038513F" w:rsidP="004D3011">
            <w:r>
              <w:t>Ingles nivel B2</w:t>
            </w:r>
          </w:p>
          <w:p w14:paraId="268BE525" w14:textId="31FCB6D5" w:rsidR="0038513F" w:rsidRDefault="0038513F" w:rsidP="004D3011">
            <w:r>
              <w:t>portugués básico</w:t>
            </w:r>
          </w:p>
          <w:p w14:paraId="2B549E33" w14:textId="2FF0ADB4" w:rsidR="0038513F" w:rsidRPr="0059649E" w:rsidRDefault="0038513F" w:rsidP="004D3011">
            <w:r>
              <w:t>Español Nativo</w:t>
            </w:r>
          </w:p>
        </w:tc>
        <w:tc>
          <w:tcPr>
            <w:tcW w:w="720" w:type="dxa"/>
          </w:tcPr>
          <w:p w14:paraId="6845C917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gridSpan w:val="2"/>
          </w:tcPr>
          <w:sdt>
            <w:sdtPr>
              <w:id w:val="1049110328"/>
              <w:placeholder>
                <w:docPart w:val="D78F2C54224848AE9C824128889A0B55"/>
              </w:placeholder>
              <w:temporary/>
              <w:showingPlcHdr/>
              <w15:appearance w15:val="hidden"/>
            </w:sdtPr>
            <w:sdtContent>
              <w:p w14:paraId="58406AE5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3A51B07A" w14:textId="39E0E368" w:rsidR="00036450" w:rsidRPr="0059649E" w:rsidRDefault="00CC682B" w:rsidP="00B359E4">
            <w:pPr>
              <w:pStyle w:val="Ttulo4"/>
            </w:pPr>
            <w:r>
              <w:t>Escuela Argentina de estudios Superiores</w:t>
            </w:r>
          </w:p>
          <w:p w14:paraId="6AEC17A0" w14:textId="0EDB8C30" w:rsidR="00036450" w:rsidRPr="0059649E" w:rsidRDefault="00CC682B" w:rsidP="00B359E4">
            <w:pPr>
              <w:pStyle w:val="Fecha"/>
            </w:pPr>
            <w:r>
              <w:t>2017</w:t>
            </w:r>
            <w:r w:rsidR="00036450" w:rsidRPr="0059649E">
              <w:rPr>
                <w:lang w:bidi="es-ES"/>
              </w:rPr>
              <w:t xml:space="preserve"> - </w:t>
            </w:r>
            <w:r>
              <w:t>2020</w:t>
            </w:r>
          </w:p>
          <w:p w14:paraId="29C71119" w14:textId="0ECECAE2" w:rsidR="004142CD" w:rsidRPr="0059649E" w:rsidRDefault="00CC682B" w:rsidP="00036450">
            <w:r>
              <w:t>Obtuve el titulo terciario de técnico Superior en Laboratorio</w:t>
            </w:r>
            <w:r>
              <w:rPr>
                <w:lang w:bidi="es-ES"/>
              </w:rPr>
              <w:t>.</w:t>
            </w:r>
          </w:p>
          <w:sdt>
            <w:sdtPr>
              <w:id w:val="1001553383"/>
              <w:placeholder>
                <w:docPart w:val="6BAC7CD685DC46108F200C9C672753E7"/>
              </w:placeholder>
              <w:temporary/>
              <w:showingPlcHdr/>
              <w15:appearance w15:val="hidden"/>
            </w:sdtPr>
            <w:sdtContent>
              <w:p w14:paraId="54E7BB6E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590E5283" w14:textId="1B80193A" w:rsidR="00036450" w:rsidRPr="0059649E" w:rsidRDefault="00CC682B" w:rsidP="00B359E4">
            <w:pPr>
              <w:pStyle w:val="Ttulo4"/>
              <w:rPr>
                <w:bCs/>
              </w:rPr>
            </w:pPr>
            <w:r>
              <w:t>Pedidos Ya</w:t>
            </w:r>
          </w:p>
          <w:p w14:paraId="1580467B" w14:textId="0B872AD5" w:rsidR="00036450" w:rsidRPr="0059649E" w:rsidRDefault="00CC682B" w:rsidP="00B359E4">
            <w:pPr>
              <w:pStyle w:val="Fecha"/>
            </w:pPr>
            <w:r>
              <w:t>2020</w:t>
            </w:r>
            <w:r w:rsidR="004142CD" w:rsidRPr="0059649E">
              <w:rPr>
                <w:lang w:bidi="es-ES"/>
              </w:rPr>
              <w:t xml:space="preserve"> - </w:t>
            </w:r>
            <w:r>
              <w:t>2021</w:t>
            </w:r>
          </w:p>
          <w:p w14:paraId="751C9CD2" w14:textId="7CB389B6" w:rsidR="00036450" w:rsidRPr="0059649E" w:rsidRDefault="00CC682B" w:rsidP="00036450">
            <w:r>
              <w:t xml:space="preserve">Me desempeñe como repartidor de </w:t>
            </w:r>
            <w:proofErr w:type="spellStart"/>
            <w:r>
              <w:t>PedidosYa</w:t>
            </w:r>
            <w:proofErr w:type="spellEnd"/>
            <w:r>
              <w:t xml:space="preserve"> durante 8 meses.</w:t>
            </w:r>
          </w:p>
          <w:p w14:paraId="65B910B5" w14:textId="77777777" w:rsidR="004D3011" w:rsidRPr="0059649E" w:rsidRDefault="004D3011" w:rsidP="00036450"/>
          <w:p w14:paraId="07C2E9AA" w14:textId="62D09D8D" w:rsidR="004D3011" w:rsidRPr="0059649E" w:rsidRDefault="00CC682B" w:rsidP="00B359E4">
            <w:pPr>
              <w:pStyle w:val="Ttulo4"/>
              <w:rPr>
                <w:bCs/>
              </w:rPr>
            </w:pPr>
            <w:r>
              <w:t>Laboratorio Dr. Roberto Raña</w:t>
            </w:r>
            <w:r w:rsidR="002D3CA3" w:rsidRPr="0059649E">
              <w:rPr>
                <w:lang w:bidi="es-ES"/>
              </w:rPr>
              <w:t xml:space="preserve"> </w:t>
            </w:r>
            <w:r>
              <w:t xml:space="preserve">– </w:t>
            </w:r>
            <w:proofErr w:type="spellStart"/>
            <w:r>
              <w:t>Tec</w:t>
            </w:r>
            <w:proofErr w:type="spellEnd"/>
            <w:r>
              <w:t xml:space="preserve">. En Laboratorio Encargado del sector </w:t>
            </w:r>
            <w:r w:rsidR="00B02E81">
              <w:t>Analítico</w:t>
            </w:r>
          </w:p>
          <w:p w14:paraId="5B8AE68A" w14:textId="0F3E90EF" w:rsidR="004D3011" w:rsidRPr="0059649E" w:rsidRDefault="00CC682B" w:rsidP="00B359E4">
            <w:pPr>
              <w:pStyle w:val="Fecha"/>
            </w:pPr>
            <w:r>
              <w:t>2021</w:t>
            </w:r>
            <w:r w:rsidR="004142CD" w:rsidRPr="0059649E">
              <w:rPr>
                <w:lang w:bidi="es-ES"/>
              </w:rPr>
              <w:t xml:space="preserve"> - </w:t>
            </w:r>
            <w:r>
              <w:t>2023</w:t>
            </w:r>
          </w:p>
          <w:p w14:paraId="7ABB166B" w14:textId="4E10518C" w:rsidR="004D3011" w:rsidRDefault="00CC682B" w:rsidP="004D3011">
            <w:pPr>
              <w:rPr>
                <w:lang w:bidi="es-ES"/>
              </w:rPr>
            </w:pPr>
            <w:r>
              <w:t>Durante 2 años estuve encargado de manejar diferentes equipos de laboratorio</w:t>
            </w:r>
            <w:r w:rsidR="00B02E81">
              <w:t>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588112A1" w14:textId="77777777" w:rsidR="007740F0" w:rsidRDefault="007740F0" w:rsidP="004D3011">
            <w:pPr>
              <w:rPr>
                <w:lang w:bidi="es-ES"/>
              </w:rPr>
            </w:pPr>
          </w:p>
          <w:p w14:paraId="5D87D893" w14:textId="4F14CE1C" w:rsidR="007740F0" w:rsidRPr="0059649E" w:rsidRDefault="007740F0" w:rsidP="007740F0">
            <w:pPr>
              <w:pStyle w:val="Ttulo4"/>
            </w:pPr>
            <w:r>
              <w:t>Soy Henry (Contrato de formación)</w:t>
            </w:r>
          </w:p>
          <w:p w14:paraId="3F8C6DFF" w14:textId="77777777" w:rsidR="007740F0" w:rsidRPr="0059649E" w:rsidRDefault="007740F0" w:rsidP="007740F0">
            <w:pPr>
              <w:pStyle w:val="Fecha"/>
            </w:pPr>
            <w:r>
              <w:t>2023</w:t>
            </w:r>
            <w:r w:rsidRPr="0059649E">
              <w:rPr>
                <w:lang w:bidi="es-ES"/>
              </w:rPr>
              <w:t xml:space="preserve"> - </w:t>
            </w:r>
            <w:r>
              <w:t>2024</w:t>
            </w:r>
          </w:p>
          <w:p w14:paraId="0964AD60" w14:textId="77777777" w:rsidR="007740F0" w:rsidRDefault="007740F0" w:rsidP="007740F0">
            <w:pPr>
              <w:rPr>
                <w:lang w:bidi="es-ES"/>
              </w:rPr>
            </w:pPr>
            <w:r>
              <w:t xml:space="preserve">Obtuve el certificado de desarrollador Full </w:t>
            </w:r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lang w:bidi="es-ES"/>
              </w:rPr>
              <w:t>.</w:t>
            </w:r>
          </w:p>
          <w:p w14:paraId="6F3C20F4" w14:textId="77777777" w:rsidR="007740F0" w:rsidRDefault="007740F0" w:rsidP="007740F0">
            <w:pPr>
              <w:rPr>
                <w:lang w:bidi="es-ES"/>
              </w:rPr>
            </w:pPr>
          </w:p>
          <w:p w14:paraId="4F5E2030" w14:textId="3CC7EBDA" w:rsidR="007740F0" w:rsidRPr="0059649E" w:rsidRDefault="007740F0" w:rsidP="007740F0">
            <w:pPr>
              <w:pStyle w:val="Ttulo4"/>
              <w:rPr>
                <w:bCs/>
              </w:rPr>
            </w:pPr>
            <w:r>
              <w:t>ONG “Vamos!”</w:t>
            </w:r>
          </w:p>
          <w:p w14:paraId="6905C01B" w14:textId="77777777" w:rsidR="007740F0" w:rsidRDefault="007740F0" w:rsidP="007740F0">
            <w:pPr>
              <w:pStyle w:val="Fecha"/>
            </w:pPr>
            <w:r>
              <w:t>2024</w:t>
            </w:r>
          </w:p>
          <w:p w14:paraId="64922A82" w14:textId="5F169C97" w:rsidR="007740F0" w:rsidRDefault="00095CAF" w:rsidP="007740F0">
            <w:proofErr w:type="spellStart"/>
            <w:r>
              <w:t>Pagina</w:t>
            </w:r>
            <w:proofErr w:type="spellEnd"/>
            <w:r>
              <w:t xml:space="preserve"> web realizada en equipo para una empresa de viajes de Perú</w:t>
            </w:r>
            <w:r w:rsidR="00B94843">
              <w:t>.</w:t>
            </w:r>
          </w:p>
          <w:p w14:paraId="54300AC8" w14:textId="411AD347" w:rsidR="00973E0A" w:rsidRPr="007740F0" w:rsidRDefault="00973E0A" w:rsidP="007740F0">
            <w:r>
              <w:t xml:space="preserve">Referencias: </w:t>
            </w:r>
            <w:hyperlink r:id="rId10" w:tgtFrame="_blank" w:history="1">
              <w:r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herrera_jose18@hotmail.com</w:t>
              </w:r>
            </w:hyperlink>
          </w:p>
          <w:p w14:paraId="116B7993" w14:textId="4529CD71" w:rsidR="00516246" w:rsidRPr="0059649E" w:rsidRDefault="00516246" w:rsidP="00516246">
            <w:pPr>
              <w:pStyle w:val="Ttulo2"/>
            </w:pPr>
            <w:r>
              <w:t>Pasantias</w:t>
            </w:r>
          </w:p>
          <w:p w14:paraId="6323AA1B" w14:textId="7870760C" w:rsidR="00516246" w:rsidRPr="0059649E" w:rsidRDefault="00516246" w:rsidP="00516246">
            <w:pPr>
              <w:pStyle w:val="Ttulo4"/>
              <w:rPr>
                <w:bCs/>
              </w:rPr>
            </w:pPr>
            <w:r>
              <w:t xml:space="preserve">Hospital Pedro </w:t>
            </w:r>
            <w:proofErr w:type="spellStart"/>
            <w:r>
              <w:t>Moguillansky</w:t>
            </w:r>
            <w:proofErr w:type="spellEnd"/>
          </w:p>
          <w:p w14:paraId="6A41C65E" w14:textId="3A9457C6" w:rsidR="00516246" w:rsidRPr="0059649E" w:rsidRDefault="00516246" w:rsidP="00516246">
            <w:pPr>
              <w:pStyle w:val="Fecha"/>
            </w:pPr>
            <w:r>
              <w:t>2019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2020(8 meses)</w:t>
            </w:r>
          </w:p>
          <w:p w14:paraId="7863E7F3" w14:textId="25068E3A" w:rsidR="00516246" w:rsidRPr="0059649E" w:rsidRDefault="00516246" w:rsidP="00516246">
            <w:r>
              <w:t>Realice pasantías como técnico superior en Laboratorio.</w:t>
            </w:r>
          </w:p>
          <w:p w14:paraId="2BC65362" w14:textId="77777777" w:rsidR="00516246" w:rsidRPr="0059649E" w:rsidRDefault="00516246" w:rsidP="00516246"/>
          <w:p w14:paraId="66184EB1" w14:textId="3B610174" w:rsidR="00036450" w:rsidRPr="0059649E" w:rsidRDefault="00B94843" w:rsidP="00036450">
            <w:pPr>
              <w:pStyle w:val="Ttulo2"/>
            </w:pPr>
            <w:r>
              <w:t>Perfil profecional</w:t>
            </w:r>
          </w:p>
          <w:p w14:paraId="16EED33F" w14:textId="77777777" w:rsidR="00B02E81" w:rsidRPr="00B02E81" w:rsidRDefault="00B02E81" w:rsidP="00B02E81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86"/>
              <w:ind w:right="714"/>
              <w:rPr>
                <w:rFonts w:asciiTheme="minorHAnsi" w:hAnsiTheme="minorHAnsi"/>
                <w:szCs w:val="18"/>
                <w:lang w:val="es"/>
              </w:rPr>
            </w:pPr>
            <w:r w:rsidRPr="00B02E81">
              <w:rPr>
                <w:rFonts w:asciiTheme="minorHAnsi" w:hAnsiTheme="minorHAnsi"/>
                <w:szCs w:val="18"/>
              </w:rPr>
              <w:t>Actitud proactiva hacia la capacitación continua y mejora.</w:t>
            </w:r>
          </w:p>
          <w:p w14:paraId="06E44ECB" w14:textId="77777777" w:rsidR="00B02E81" w:rsidRPr="00B02E81" w:rsidRDefault="00B02E81" w:rsidP="00B02E81">
            <w:pPr>
              <w:pStyle w:val="Prrafodelista"/>
              <w:autoSpaceDE w:val="0"/>
              <w:autoSpaceDN w:val="0"/>
              <w:adjustRightInd w:val="0"/>
              <w:spacing w:before="86"/>
              <w:ind w:left="822" w:right="714"/>
              <w:rPr>
                <w:rFonts w:asciiTheme="minorHAnsi" w:hAnsiTheme="minorHAnsi"/>
                <w:szCs w:val="18"/>
                <w:lang w:val="es"/>
              </w:rPr>
            </w:pPr>
          </w:p>
          <w:p w14:paraId="632AC478" w14:textId="77777777" w:rsidR="00B02E81" w:rsidRPr="00B02E81" w:rsidRDefault="00B02E81" w:rsidP="00B02E81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86"/>
              <w:ind w:right="714"/>
              <w:rPr>
                <w:rFonts w:asciiTheme="minorHAnsi" w:hAnsiTheme="minorHAnsi"/>
                <w:szCs w:val="18"/>
                <w:lang w:val="es"/>
              </w:rPr>
            </w:pPr>
            <w:r w:rsidRPr="00B02E81">
              <w:rPr>
                <w:rFonts w:asciiTheme="minorHAnsi" w:hAnsiTheme="minorHAnsi"/>
                <w:szCs w:val="18"/>
              </w:rPr>
              <w:t>Responsable, honesto, ordenado y puntual.</w:t>
            </w:r>
          </w:p>
          <w:p w14:paraId="0BCBBF61" w14:textId="77777777" w:rsidR="00B02E81" w:rsidRPr="00B02E81" w:rsidRDefault="00B02E81" w:rsidP="00B02E81">
            <w:pPr>
              <w:pStyle w:val="Prrafodelista"/>
              <w:autoSpaceDE w:val="0"/>
              <w:autoSpaceDN w:val="0"/>
              <w:adjustRightInd w:val="0"/>
              <w:spacing w:before="86"/>
              <w:ind w:left="822" w:right="714"/>
              <w:rPr>
                <w:rFonts w:asciiTheme="minorHAnsi" w:hAnsiTheme="minorHAnsi"/>
                <w:szCs w:val="18"/>
                <w:lang w:val="es"/>
              </w:rPr>
            </w:pPr>
          </w:p>
          <w:p w14:paraId="08759221" w14:textId="4C31886C" w:rsidR="0038513F" w:rsidRPr="00B94843" w:rsidRDefault="00B02E81" w:rsidP="00B9484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86"/>
              <w:ind w:right="714"/>
              <w:rPr>
                <w:rFonts w:asciiTheme="minorHAnsi" w:hAnsiTheme="minorHAnsi"/>
                <w:szCs w:val="18"/>
                <w:lang w:val="es"/>
              </w:rPr>
            </w:pPr>
            <w:r w:rsidRPr="00B02E81">
              <w:rPr>
                <w:rFonts w:asciiTheme="minorHAnsi" w:hAnsiTheme="minorHAnsi"/>
                <w:szCs w:val="18"/>
              </w:rPr>
              <w:t>Capacidad para crear un ambiente laboral positivo y respetuoso.</w:t>
            </w:r>
          </w:p>
          <w:p w14:paraId="1E944AB7" w14:textId="77777777" w:rsidR="00B94843" w:rsidRPr="00973E0A" w:rsidRDefault="00B94843" w:rsidP="00973E0A">
            <w:pPr>
              <w:autoSpaceDE w:val="0"/>
              <w:autoSpaceDN w:val="0"/>
              <w:adjustRightInd w:val="0"/>
              <w:spacing w:before="86"/>
              <w:ind w:right="714"/>
              <w:rPr>
                <w:rFonts w:asciiTheme="minorHAnsi" w:hAnsiTheme="minorHAnsi"/>
                <w:szCs w:val="18"/>
                <w:lang w:val="es"/>
              </w:rPr>
            </w:pPr>
          </w:p>
          <w:p w14:paraId="1C03E5FD" w14:textId="65D31511" w:rsidR="00B02E81" w:rsidRPr="0038513F" w:rsidRDefault="00B02E81" w:rsidP="0038513F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86"/>
              <w:ind w:right="714"/>
              <w:rPr>
                <w:rFonts w:asciiTheme="minorHAnsi" w:hAnsiTheme="minorHAnsi"/>
                <w:szCs w:val="18"/>
                <w:lang w:val="es"/>
              </w:rPr>
            </w:pPr>
            <w:r w:rsidRPr="00B02E81">
              <w:rPr>
                <w:rFonts w:asciiTheme="minorHAnsi" w:hAnsiTheme="minorHAnsi"/>
                <w:szCs w:val="18"/>
              </w:rPr>
              <w:t>Rápida adaptación y cumplimiento de normas.</w:t>
            </w:r>
          </w:p>
          <w:p w14:paraId="2A5BBA39" w14:textId="77777777" w:rsidR="00B02E81" w:rsidRPr="00B02E81" w:rsidRDefault="00B02E81" w:rsidP="00B02E81">
            <w:pPr>
              <w:pStyle w:val="Prrafodelista"/>
              <w:autoSpaceDE w:val="0"/>
              <w:autoSpaceDN w:val="0"/>
              <w:adjustRightInd w:val="0"/>
              <w:spacing w:before="86"/>
              <w:ind w:left="822" w:right="714"/>
              <w:rPr>
                <w:rFonts w:asciiTheme="minorHAnsi" w:hAnsiTheme="minorHAnsi"/>
                <w:szCs w:val="18"/>
                <w:lang w:val="es"/>
              </w:rPr>
            </w:pPr>
          </w:p>
          <w:p w14:paraId="4D8FB6BD" w14:textId="601CA222" w:rsidR="00036450" w:rsidRPr="0038513F" w:rsidRDefault="00B02E81" w:rsidP="004D3011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86"/>
              <w:ind w:right="714"/>
              <w:rPr>
                <w:rFonts w:asciiTheme="minorHAnsi" w:hAnsiTheme="minorHAnsi"/>
                <w:szCs w:val="18"/>
                <w:lang w:val="es"/>
              </w:rPr>
            </w:pPr>
            <w:r w:rsidRPr="00B02E81">
              <w:rPr>
                <w:rFonts w:asciiTheme="minorHAnsi" w:hAnsiTheme="minorHAnsi"/>
                <w:szCs w:val="18"/>
              </w:rPr>
              <w:t>Siempre dispuesto a aprender y alcanzar objetivos personales y laborales.</w:t>
            </w:r>
          </w:p>
        </w:tc>
      </w:tr>
      <w:tr w:rsidR="00CC682B" w:rsidRPr="0059649E" w14:paraId="4BD5841B" w14:textId="77777777" w:rsidTr="00CC682B">
        <w:tc>
          <w:tcPr>
            <w:tcW w:w="3600" w:type="dxa"/>
            <w:gridSpan w:val="2"/>
          </w:tcPr>
          <w:p w14:paraId="55F2BE9A" w14:textId="77777777" w:rsidR="00CC682B" w:rsidRDefault="00CC682B" w:rsidP="00036450">
            <w:pPr>
              <w:pStyle w:val="Ttulo3"/>
            </w:pPr>
          </w:p>
        </w:tc>
        <w:tc>
          <w:tcPr>
            <w:tcW w:w="720" w:type="dxa"/>
          </w:tcPr>
          <w:p w14:paraId="5C870C49" w14:textId="77777777" w:rsidR="00CC682B" w:rsidRPr="0059649E" w:rsidRDefault="00CC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gridSpan w:val="2"/>
          </w:tcPr>
          <w:p w14:paraId="43EF3BCA" w14:textId="77777777" w:rsidR="00CC682B" w:rsidRDefault="00CC682B" w:rsidP="00036450">
            <w:pPr>
              <w:pStyle w:val="Ttulo2"/>
            </w:pPr>
          </w:p>
        </w:tc>
      </w:tr>
    </w:tbl>
    <w:p w14:paraId="60327243" w14:textId="77777777" w:rsidR="00C80C09" w:rsidRPr="0059649E" w:rsidRDefault="00C80C09" w:rsidP="000C45FF">
      <w:pPr>
        <w:tabs>
          <w:tab w:val="left" w:pos="990"/>
        </w:tabs>
      </w:pPr>
    </w:p>
    <w:sectPr w:rsidR="00C80C09" w:rsidRPr="0059649E" w:rsidSect="007777A4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1063" w14:textId="77777777" w:rsidR="007777A4" w:rsidRDefault="007777A4" w:rsidP="000C45FF">
      <w:r>
        <w:separator/>
      </w:r>
    </w:p>
  </w:endnote>
  <w:endnote w:type="continuationSeparator" w:id="0">
    <w:p w14:paraId="125ACF5F" w14:textId="77777777" w:rsidR="007777A4" w:rsidRDefault="007777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8C5C" w14:textId="77777777" w:rsidR="007777A4" w:rsidRDefault="007777A4" w:rsidP="000C45FF">
      <w:r>
        <w:separator/>
      </w:r>
    </w:p>
  </w:footnote>
  <w:footnote w:type="continuationSeparator" w:id="0">
    <w:p w14:paraId="4C9B275C" w14:textId="77777777" w:rsidR="007777A4" w:rsidRDefault="007777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EF45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E4E6D15" wp14:editId="31BB95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37747"/>
    <w:multiLevelType w:val="hybridMultilevel"/>
    <w:tmpl w:val="5BE01FE2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3889408">
    <w:abstractNumId w:val="11"/>
  </w:num>
  <w:num w:numId="2" w16cid:durableId="607665223">
    <w:abstractNumId w:val="12"/>
  </w:num>
  <w:num w:numId="3" w16cid:durableId="55592710">
    <w:abstractNumId w:val="8"/>
  </w:num>
  <w:num w:numId="4" w16cid:durableId="116292167">
    <w:abstractNumId w:val="3"/>
  </w:num>
  <w:num w:numId="5" w16cid:durableId="416679747">
    <w:abstractNumId w:val="2"/>
  </w:num>
  <w:num w:numId="6" w16cid:durableId="424351689">
    <w:abstractNumId w:val="1"/>
  </w:num>
  <w:num w:numId="7" w16cid:durableId="1454905813">
    <w:abstractNumId w:val="0"/>
  </w:num>
  <w:num w:numId="8" w16cid:durableId="1044670130">
    <w:abstractNumId w:val="9"/>
  </w:num>
  <w:num w:numId="9" w16cid:durableId="2087265515">
    <w:abstractNumId w:val="7"/>
  </w:num>
  <w:num w:numId="10" w16cid:durableId="1248198958">
    <w:abstractNumId w:val="6"/>
  </w:num>
  <w:num w:numId="11" w16cid:durableId="247230100">
    <w:abstractNumId w:val="5"/>
  </w:num>
  <w:num w:numId="12" w16cid:durableId="512719676">
    <w:abstractNumId w:val="4"/>
  </w:num>
  <w:num w:numId="13" w16cid:durableId="1441143918">
    <w:abstractNumId w:val="13"/>
  </w:num>
  <w:num w:numId="14" w16cid:durableId="707217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2B"/>
    <w:rsid w:val="00036450"/>
    <w:rsid w:val="0003709E"/>
    <w:rsid w:val="00075675"/>
    <w:rsid w:val="00094499"/>
    <w:rsid w:val="00095CAF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8513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16246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40F0"/>
    <w:rsid w:val="007775E1"/>
    <w:rsid w:val="007777A4"/>
    <w:rsid w:val="007867A0"/>
    <w:rsid w:val="007927F5"/>
    <w:rsid w:val="00802CA0"/>
    <w:rsid w:val="0080350C"/>
    <w:rsid w:val="009260CD"/>
    <w:rsid w:val="009267FA"/>
    <w:rsid w:val="00952C25"/>
    <w:rsid w:val="00973E0A"/>
    <w:rsid w:val="009A09AC"/>
    <w:rsid w:val="00A2118D"/>
    <w:rsid w:val="00A8042F"/>
    <w:rsid w:val="00AD76E2"/>
    <w:rsid w:val="00B02E81"/>
    <w:rsid w:val="00B20152"/>
    <w:rsid w:val="00B359E4"/>
    <w:rsid w:val="00B57D98"/>
    <w:rsid w:val="00B70850"/>
    <w:rsid w:val="00B92EB7"/>
    <w:rsid w:val="00B94843"/>
    <w:rsid w:val="00BE71C5"/>
    <w:rsid w:val="00C066B6"/>
    <w:rsid w:val="00C37BA1"/>
    <w:rsid w:val="00C4674C"/>
    <w:rsid w:val="00C506CF"/>
    <w:rsid w:val="00C72BED"/>
    <w:rsid w:val="00C80C09"/>
    <w:rsid w:val="00C9578B"/>
    <w:rsid w:val="00CB0055"/>
    <w:rsid w:val="00CC0C6D"/>
    <w:rsid w:val="00CC682B"/>
    <w:rsid w:val="00CD2585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C0ABF"/>
  <w14:defaultImageDpi w14:val="32767"/>
  <w15:chartTrackingRefBased/>
  <w15:docId w15:val="{7AA5999E-DA03-44F0-A75F-A8CC6AE5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errera_jose18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-\AppData\Local\Microsoft\Office\16.0\DTS\es-AR%7bB91D0335-E159-41B1-98A8-8779D79D2FC0%7d\%7b92BAF818-B8D4-489B-9934-FD08E8D8FEE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D88E16BB494A80BE4D7E057CDC9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FE29-CE89-4008-8295-D93C536C72EF}"/>
      </w:docPartPr>
      <w:docPartBody>
        <w:p w:rsidR="00056DF8" w:rsidRDefault="00000000">
          <w:pPr>
            <w:pStyle w:val="91D88E16BB494A80BE4D7E057CDC9B03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CB9AA50B7BE34D06B7E56C30C4FA1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88DD8-0866-4BB3-8C3E-6FA02A42F08A}"/>
      </w:docPartPr>
      <w:docPartBody>
        <w:p w:rsidR="00056DF8" w:rsidRDefault="00000000">
          <w:pPr>
            <w:pStyle w:val="CB9AA50B7BE34D06B7E56C30C4FA1D8B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365F1592B16043C892C0A3DA9D96F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79BDA-69CA-4192-9430-537E6090EF79}"/>
      </w:docPartPr>
      <w:docPartBody>
        <w:p w:rsidR="00056DF8" w:rsidRDefault="00000000">
          <w:pPr>
            <w:pStyle w:val="365F1592B16043C892C0A3DA9D96F724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20661DBD815C4A89BE5F683BB092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05CA-B840-4A2D-9D4B-AD3FD78E8A9F}"/>
      </w:docPartPr>
      <w:docPartBody>
        <w:p w:rsidR="00056DF8" w:rsidRDefault="00000000">
          <w:pPr>
            <w:pStyle w:val="20661DBD815C4A89BE5F683BB092550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D78F2C54224848AE9C824128889A0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29D0D-42BC-4B30-8E28-511CD83EEE91}"/>
      </w:docPartPr>
      <w:docPartBody>
        <w:p w:rsidR="00056DF8" w:rsidRDefault="00000000">
          <w:pPr>
            <w:pStyle w:val="D78F2C54224848AE9C824128889A0B5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6BAC7CD685DC46108F200C9C6727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E56B5-B28F-4463-8C48-4B128C84A9A4}"/>
      </w:docPartPr>
      <w:docPartBody>
        <w:p w:rsidR="00056DF8" w:rsidRDefault="00000000">
          <w:pPr>
            <w:pStyle w:val="6BAC7CD685DC46108F200C9C672753E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DB"/>
    <w:rsid w:val="00056DF8"/>
    <w:rsid w:val="004B06F7"/>
    <w:rsid w:val="00810B4C"/>
    <w:rsid w:val="00845B72"/>
    <w:rsid w:val="008908DB"/>
    <w:rsid w:val="00BE63F9"/>
    <w:rsid w:val="00D00725"/>
    <w:rsid w:val="00F1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908DB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D88E16BB494A80BE4D7E057CDC9B03">
    <w:name w:val="91D88E16BB494A80BE4D7E057CDC9B03"/>
  </w:style>
  <w:style w:type="paragraph" w:customStyle="1" w:styleId="CB9AA50B7BE34D06B7E56C30C4FA1D8B">
    <w:name w:val="CB9AA50B7BE34D06B7E56C30C4FA1D8B"/>
  </w:style>
  <w:style w:type="paragraph" w:customStyle="1" w:styleId="365F1592B16043C892C0A3DA9D96F724">
    <w:name w:val="365F1592B16043C892C0A3DA9D96F724"/>
  </w:style>
  <w:style w:type="paragraph" w:customStyle="1" w:styleId="20661DBD815C4A89BE5F683BB0925506">
    <w:name w:val="20661DBD815C4A89BE5F683BB0925506"/>
  </w:style>
  <w:style w:type="character" w:styleId="Hipervnculo">
    <w:name w:val="Hyperlink"/>
    <w:basedOn w:val="Fuentedeprrafopredeter"/>
    <w:uiPriority w:val="99"/>
    <w:unhideWhenUsed/>
    <w:rsid w:val="008908DB"/>
    <w:rPr>
      <w:rFonts w:ascii="Century Gothic" w:hAnsi="Century Gothic"/>
      <w:color w:val="BF4E14" w:themeColor="accent2" w:themeShade="BF"/>
      <w:u w:val="single"/>
    </w:rPr>
  </w:style>
  <w:style w:type="paragraph" w:customStyle="1" w:styleId="D78F2C54224848AE9C824128889A0B55">
    <w:name w:val="D78F2C54224848AE9C824128889A0B55"/>
  </w:style>
  <w:style w:type="paragraph" w:customStyle="1" w:styleId="6BAC7CD685DC46108F200C9C672753E7">
    <w:name w:val="6BAC7CD685DC46108F200C9C672753E7"/>
  </w:style>
  <w:style w:type="character" w:customStyle="1" w:styleId="Ttulo2Car">
    <w:name w:val="Título 2 Car"/>
    <w:basedOn w:val="Fuentedeprrafopredeter"/>
    <w:link w:val="Ttulo2"/>
    <w:uiPriority w:val="9"/>
    <w:rsid w:val="008908DB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1B0B803-0908-4DD8-BEA3-0CB6915B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{92BAF818-B8D4-489B-9934-FD08E8D8FEEF}tf00546271_win32.dotx</Template>
  <TotalTime>21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 bravo</cp:lastModifiedBy>
  <cp:revision>6</cp:revision>
  <dcterms:created xsi:type="dcterms:W3CDTF">2024-01-28T23:43:00Z</dcterms:created>
  <dcterms:modified xsi:type="dcterms:W3CDTF">2024-02-13T15:45:00Z</dcterms:modified>
</cp:coreProperties>
</file>